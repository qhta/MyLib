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8b374385d4457e" 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  <w:adjustLineHeightInTable w:val="true"/>
    <w:alignTablesRowByRow w:val="true"/>
    <w:compatSetting w:name="allowHyphenationAtTrackBottom" w:uri="http://schemas.microsoft.com/office/word" w:val="1"/>
    <w:allowSpaceOfSameStyleInTable w:val="true"/>
    <w:applyBreakingRules w:val="true"/>
    <w:autofitToFirstFixedWidthCell w:val="true"/>
    <w:autoSpaceLikeWord95 w:val="true"/>
    <w:balanceSingleByteDoubleByteWidth w:val="true"/>
    <w:cachedColBalance w:val="true"/>
    <w:convMailMergeEsc w:val="true"/>
    <w:compatSetting w:name="differentiateMultirowTableHeaders" w:uri="http://schemas.microsoft.com/office/word" w:val="1"/>
    <w:displayHangulFixedWidth w:val="true"/>
    <w:doNotAutofitConstrainedTables w:val="true"/>
    <w:doNotBreakConstrainedForcedTable w:val="true"/>
    <w:doNotBreakWrappedTables w:val="true"/>
    <w:doNotExpandShiftReturn w:val="true"/>
    <w:compatSetting w:name="doNotFlipMirrorIndents" w:uri="http://schemas.microsoft.com/office/word" w:val="1"/>
    <w:doNotLeaveBackslashAlone w:val="true"/>
    <w:doNotSnapToGridInCell w:val="true"/>
    <w:doNotSuppressIndentation w:val="true"/>
    <w:doNotSuppressParagraphBorders w:val="true"/>
    <w:doNotUseEastAsianBreakRules w:val="true"/>
    <w:doNotUseHTMLParagraphAutoSpacing w:val="true"/>
    <w:doNotUseIndentAsNumberingTabStop w:val="true"/>
    <w:doNotVertAlignCellWithSp w:val="true"/>
    <w:doNotVertAlignInTxbx w:val="true"/>
    <w:doNotWrapTextWithPunct w:val="true"/>
    <w:compatSetting w:name="enableOpenTypeFeatures" w:uri="http://schemas.microsoft.com/office/word" w:val="1"/>
    <w:footnoteLayoutLikeWW8 w:val="true"/>
    <w:forgetLastTabAlignment w:val="true"/>
    <w:growAutofit w:val="true"/>
    <w:layoutRawTableWidth w:val="true"/>
    <w:layoutTableRowsApart w:val="true"/>
    <w:lineWrapLikeWord6 w:val="true"/>
    <w:mwSmallCaps w:val="true"/>
    <w:noColumnBalance w:val="true"/>
    <w:noExtraLineSpacing w:val="true"/>
    <w:noLeading w:val="true"/>
    <w:noSpaceRaiseLower w:val="true"/>
    <w:noTabHangInd w:val="true"/>
    <w:compatSetting w:name="overrideTableStyleFontSizeAndJustification" w:uri="http://schemas.microsoft.com/office/word" w:val="1"/>
    <w:printBodyTextBeforeHeader w:val="true"/>
    <w:printColBlack w:val="true"/>
    <w:selectFldWithFirstOrLastChar w:val="true"/>
    <w:shapeLayoutLikeWW8 w:val="true"/>
    <w:showBreaksInFrames w:val="true"/>
    <w:spaceForUL w:val="true"/>
    <w:spacingInWholePoints w:val="true"/>
    <w:splitPgBreakAndParaMark w:val="true"/>
    <w:subFontBySize w:val="true"/>
    <w:suppressBottomSpacing w:val="true"/>
    <w:suppressSpacingAtTopOfPage w:val="true"/>
    <w:suppressSpBfAfterPgBrk w:val="true"/>
    <w:suppressTopSpacing w:val="true"/>
    <w:suppressTopSpacingWP w:val="true"/>
    <w:swapBordersFacingPages w:val="true"/>
    <w:truncateFontHeightsLikeWP6 w:val="true"/>
    <w:ulTrailSpace w:val="true"/>
    <w:underlineTabInNumList w:val="true"/>
    <w:useAltKinsokuLineBreakRules w:val="true"/>
    <w:useAnsiKerningPairs w:val="true"/>
    <w:useFELayout w:val="true"/>
    <w:useNormalStyleForList w:val="true"/>
    <w:usePrinterMetrics w:val="true"/>
    <w:useSingleBorderforContiguousCells w:val="true"/>
    <w:useWord2002TableStyleRules w:val="true"/>
    <w:compatSetting w:name="useWord2013TrackBottomHyphenation" w:uri="http://schemas.microsoft.com/office/word" w:val="1"/>
    <w:useWord97LineBreakRules w:val="true"/>
    <w:wpJustification w:val="true"/>
    <w:wpSpaceWidth w:val="true"/>
    <w:wrapTrailSpaces w:val="true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219b2ae4f6d4f14" /></Relationships>
</file>